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 -->
  <w:body>
    <w:p w:rsidR="00B603BE" w:rsidRPr="008D2D31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izTitle"/>
        <w:jc w:val="right"/>
      </w:pPr>
      <w:bookmarkStart w:id="0" w:name="_Toc256000000"/>
      <w:r>
        <w:t>Prestamo</w:t>
      </w:r>
      <w:bookmarkEnd w:id="0"/>
    </w:p>
    <w:p w:rsidR="00216656" w:rsidP="002D61C1">
      <w:pPr>
        <w:pStyle w:val="bizSubtitle"/>
        <w:jc w:val="right"/>
      </w:pPr>
      <w:bookmarkStart w:id="1" w:name="_Toc256000001"/>
      <w:r>
        <w:t>Bizagi Modeler</w:t>
      </w:r>
      <w:bookmarkEnd w:id="1"/>
    </w:p>
    <w:p w:rsidR="00216656">
      <w:pPr>
        <w:sectPr w:rsidSect="00B603BE">
          <w:headerReference w:type="default" r:id="rId5"/>
          <w:footerReference w:type="default" r:id="rId6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P="00854218">
      <w:pPr>
        <w:jc w:val="center"/>
      </w:pPr>
      <w:r w:rsidRPr="008D2D31">
        <w:t>Tabla de Contenidos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Prestamo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Prestamo de libros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tabs>
          <w:tab w:val="left" w:pos="1320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552703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Solicitar prestamo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8361175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Recibir solicitud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8154261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¿El libro esta disponible?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4169689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Fin Simple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yperlink"/>
          </w:rPr>
          <w:t>1.1.1.5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453656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Gestionar prestamo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yperlink"/>
          </w:rPr>
          <w:t>1.1.1.6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2 - Proceso 1</w:t>
        </w:r>
        <w:r>
          <w:drawing>
            <wp:inline>
              <wp:extent cx="152421" cy="152421"/>
              <wp:docPr id="10000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4276692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Entregar libro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yperlink"/>
          </w:rPr>
          <w:t>1.1.1.7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97503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Recibir libro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yperlink"/>
          </w:rPr>
          <w:t>1.1.1.8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8752009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7 dias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Hyperlink"/>
          </w:rPr>
          <w:t>1.1.1.9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765643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Entregar libro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Hyperlink"/>
          </w:rPr>
          <w:t>1.1.1.10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5447714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¿Se entrego el libro?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4"/>
        <w:tabs>
          <w:tab w:val="left" w:pos="1794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Hyperlink"/>
          </w:rPr>
          <w:t>1.1.1.11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165388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Hacer reporte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Hyperlink"/>
          </w:rPr>
          <w:t>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2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Hyperlink"/>
          </w:rPr>
          <w:t>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Proceso 1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3"/>
        <w:tabs>
          <w:tab w:val="left" w:pos="1320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Hyperlink"/>
          </w:rPr>
          <w:t>2.1.1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Hyperlink"/>
          </w:rPr>
          <w:t>2.1.1.1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2880815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Solicitar tarjeta de identificaión</w:t>
        </w:r>
        <w:r>
          <w:tab/>
        </w:r>
        <w:r>
          <w:fldChar w:fldCharType="begin"/>
        </w:r>
        <w:r>
          <w:instrText xml:space="preserve"> PAGEREF _Toc256000019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Hyperlink"/>
          </w:rPr>
          <w:t>2.1.1.2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238167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Solicitar compromiso de devolucion y cuidado</w:t>
        </w:r>
        <w:r>
          <w:tab/>
        </w:r>
        <w:r>
          <w:fldChar w:fldCharType="begin"/>
        </w:r>
        <w:r>
          <w:instrText xml:space="preserve"> PAGEREF _Toc256000020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Hyperlink"/>
          </w:rPr>
          <w:t>2.1.1.3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300496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Firma del estudiante</w:t>
        </w:r>
        <w:r>
          <w:tab/>
        </w:r>
        <w:r>
          <w:fldChar w:fldCharType="begin"/>
        </w:r>
        <w:r>
          <w:instrText xml:space="preserve"> PAGEREF _Toc256000021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_Toc256000002"/>
      <w:r>
        <w:t>Diagrama 1</w:t>
      </w:r>
      <w:bookmarkEnd w:id="2"/>
    </w:p>
    <w:p>
      <w:pPr>
        <w:jc w:val="center"/>
      </w:pPr>
      <w:r>
        <w:drawing>
          <wp:inline>
            <wp:extent cx="5600700" cy="26670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43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Versión: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Autor: </w:t>
      </w:r>
    </w:p>
    <w:p>
      <w:pPr>
        <w:pStyle w:val="ModelerNormal"/>
      </w:pPr>
      <w:r>
        <w:t>Jorman</w:t>
      </w:r>
    </w:p>
    <w:p>
      <w:pPr>
        <w:pStyle w:val="bizHeading2"/>
      </w:pPr>
      <w:bookmarkStart w:id="3" w:name="85c95761-a75c-4885-97aa-45d23fb2c2bb"/>
      <w:bookmarkStart w:id="4" w:name="_Toc256000003"/>
      <w:r>
        <w:t>Prestamo de libros</w:t>
      </w:r>
      <w:bookmarkEnd w:id="4"/>
    </w:p>
    <w:p>
      <w:pPr>
        <w:pStyle w:val="bizHeading3"/>
      </w:pPr>
      <w:bookmarkEnd w:id="3"/>
      <w:bookmarkStart w:id="5" w:name="_Toc256000004"/>
      <w:r>
        <w:t>Elementos del proceso</w:t>
      </w:r>
      <w:bookmarkEnd w:id="5"/>
    </w:p>
    <w:p>
      <w:pPr>
        <w:pStyle w:val="bizHeading4"/>
      </w:pPr>
      <w:bookmarkStart w:id="6" w:name="_Toc256000005"/>
      <w:r>
        <w:drawing>
          <wp:inline>
            <wp:extent cx="152421" cy="152421"/>
            <wp:docPr id="103191354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72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Solicitar prestamo</w:t>
      </w:r>
      <w:bookmarkEnd w:id="6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El estudiante o la persona que quiera sacar un libro de la biblioteca tendra que pedir el prestamo por medio de la solicitud</w:t>
      </w:r>
    </w:p>
    <w:p>
      <w:pPr>
        <w:pStyle w:val="bizHeading4"/>
      </w:pPr>
      <w:bookmarkStart w:id="7" w:name="_Toc256000006"/>
      <w:r>
        <w:drawing>
          <wp:inline>
            <wp:extent cx="152421" cy="152421"/>
            <wp:docPr id="10666333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438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Recibir solicitud</w:t>
      </w:r>
      <w:bookmarkEnd w:id="7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El encargado de la biblioteca recibe la solicitud y procede a hacer la gestion total del prestamo</w:t>
      </w:r>
    </w:p>
    <w:p>
      <w:pPr>
        <w:pStyle w:val="bizHeading4"/>
      </w:pPr>
      <w:bookmarkStart w:id="8" w:name="_Toc256000007"/>
      <w:r>
        <w:drawing>
          <wp:inline>
            <wp:extent cx="152421" cy="152421"/>
            <wp:docPr id="109678635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193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¿El libro esta disponible?</w:t>
      </w:r>
      <w:bookmarkEnd w:id="8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Se verifica de que el libro este disponible</w:t>
      </w:r>
    </w:p>
    <w:p>
      <w:pPr>
        <w:pStyle w:val="BoldModelerNormal"/>
      </w:pPr>
      <w:r>
        <w:t>Flujos</w:t>
      </w:r>
    </w:p>
    <w:p>
      <w:pPr>
        <w:pStyle w:val="BoldModelerNormal"/>
      </w:pPr>
      <w:r>
        <w:t>si</w:t>
      </w:r>
    </w:p>
    <w:p>
      <w:pPr>
        <w:pStyle w:val="bizHeading4"/>
      </w:pPr>
      <w:bookmarkStart w:id="9" w:name="_Toc256000008"/>
      <w:r>
        <w:drawing>
          <wp:inline>
            <wp:extent cx="152421" cy="152421"/>
            <wp:docPr id="8168446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032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Fin Simple</w:t>
      </w:r>
      <w:bookmarkEnd w:id="9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Si lo entrega sencillamente se finaliza</w:t>
      </w:r>
    </w:p>
    <w:p>
      <w:pPr>
        <w:pStyle w:val="bizHeading4"/>
      </w:pPr>
      <w:bookmarkStart w:id="10" w:name="_Toc256000009"/>
      <w:r>
        <w:drawing>
          <wp:inline>
            <wp:extent cx="152421" cy="152421"/>
            <wp:docPr id="13471247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64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Gestionar prestamo</w:t>
      </w:r>
      <w:bookmarkEnd w:id="10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Se gestiona todo el procedimiento de prestamo, como compromisos y cuidados.</w:t>
      </w:r>
    </w:p>
    <w:p>
      <w:pPr>
        <w:pStyle w:val="BoldModelerNormal"/>
      </w:pPr>
      <w:r>
        <w:t>Proceso</w:t>
      </w:r>
    </w:p>
    <w:p>
      <w:pPr>
        <w:pStyle w:val="bizHeading4"/>
      </w:pPr>
      <w:hyperlink w:anchor="11421aba-3ae7-4393-9385-9a17a1749b6b" w:tooltip="Diagrama 2 - Proceso 1" w:history="1">
        <w:bookmarkStart w:id="11" w:name="_Toc256000010"/>
        <w:r>
          <w:rPr>
            <w:color w:val="0000FF"/>
            <w:u w:val="single"/>
          </w:rPr>
          <w:t>Diagrama 2 - Proceso 1</w:t>
        </w:r>
      </w:hyperlink>
      <w:r>
        <w:drawing>
          <wp:inline>
            <wp:extent cx="152421" cy="152421"/>
            <wp:docPr id="9851737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8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Entregar libro</w:t>
      </w:r>
      <w:bookmarkEnd w:id="11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Despues de cumplir toda la gestion del prestamo se le entrega el libro al estudiante</w:t>
      </w:r>
    </w:p>
    <w:p>
      <w:pPr>
        <w:pStyle w:val="bizHeading4"/>
      </w:pPr>
      <w:bookmarkStart w:id="12" w:name="_Toc256000011"/>
      <w:r>
        <w:drawing>
          <wp:inline>
            <wp:extent cx="152421" cy="152421"/>
            <wp:docPr id="13372945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81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Recibir libro</w:t>
      </w:r>
      <w:bookmarkEnd w:id="12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Él estudiante recibe el libro junto con las advertencias</w:t>
      </w:r>
    </w:p>
    <w:p>
      <w:pPr>
        <w:pStyle w:val="bizHeading4"/>
      </w:pPr>
      <w:bookmarkStart w:id="13" w:name="_Toc256000012"/>
      <w:r>
        <w:drawing>
          <wp:inline>
            <wp:extent cx="152421" cy="152421"/>
            <wp:docPr id="17796455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27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 dias</w:t>
      </w:r>
      <w:bookmarkEnd w:id="13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Tendrá 7 dias para hacer la devolvucion del libro</w:t>
      </w:r>
    </w:p>
    <w:p>
      <w:pPr>
        <w:pStyle w:val="BoldModelerNormal"/>
      </w:pPr>
      <w:r>
        <w:t>Fecha</w:t>
      </w:r>
    </w:p>
    <w:p>
      <w:pPr>
        <w:pStyle w:val="ModelerNormal"/>
      </w:pPr>
      <w:r>
        <w:t>2020-06-22T00:00:00</w:t>
      </w:r>
    </w:p>
    <w:p>
      <w:pPr>
        <w:pStyle w:val="bizHeading4"/>
      </w:pPr>
      <w:bookmarkStart w:id="14" w:name="_Toc256000013"/>
      <w:r>
        <w:drawing>
          <wp:inline>
            <wp:extent cx="152421" cy="152421"/>
            <wp:docPr id="15992136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21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Entregar libro</w:t>
      </w:r>
      <w:bookmarkEnd w:id="14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Aquí se procede a entregar el libro para no recibir reportes en el observador del estudiante</w:t>
      </w:r>
    </w:p>
    <w:p>
      <w:pPr>
        <w:pStyle w:val="bizHeading4"/>
      </w:pPr>
      <w:bookmarkStart w:id="15" w:name="_Toc256000014"/>
      <w:r>
        <w:drawing>
          <wp:inline>
            <wp:extent cx="152421" cy="152421"/>
            <wp:docPr id="3141495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432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¿Se entrego el libro?</w:t>
      </w:r>
      <w:bookmarkEnd w:id="15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En esta parte se verifica de que el libro haya sido devuelto</w:t>
      </w:r>
    </w:p>
    <w:p>
      <w:pPr>
        <w:pStyle w:val="BoldModelerNormal"/>
      </w:pPr>
      <w:r>
        <w:t>Flujos</w:t>
      </w:r>
    </w:p>
    <w:p>
      <w:pPr>
        <w:pStyle w:val="BoldModelerNormal"/>
      </w:pPr>
      <w:r>
        <w:t>no</w:t>
      </w:r>
    </w:p>
    <w:p>
      <w:pPr>
        <w:pStyle w:val="BoldModelerNormal"/>
      </w:pPr>
      <w:r>
        <w:t>si</w:t>
      </w:r>
    </w:p>
    <w:p>
      <w:pPr>
        <w:pStyle w:val="bizHeading4"/>
      </w:pPr>
      <w:bookmarkStart w:id="16" w:name="_Toc256000015"/>
      <w:r>
        <w:drawing>
          <wp:inline>
            <wp:extent cx="152421" cy="152421"/>
            <wp:docPr id="17452075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65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Hacer reporte</w:t>
      </w:r>
      <w:bookmarkEnd w:id="16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Si no fue devuelto se hace un reporte que afectara al estuadiante y no podrá sacar mas libros de la biblioteca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7" w:name="_Toc256000016"/>
      <w:r>
        <w:t>Diagrama 2</w:t>
      </w:r>
      <w:bookmarkEnd w:id="17"/>
    </w:p>
    <w:p>
      <w:pPr>
        <w:jc w:val="center"/>
      </w:pPr>
      <w:r>
        <w:drawing>
          <wp:inline>
            <wp:extent cx="5600700" cy="35052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97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Versión: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Autor: </w:t>
      </w:r>
    </w:p>
    <w:p>
      <w:pPr>
        <w:pStyle w:val="ModelerNormal"/>
      </w:pPr>
      <w:r>
        <w:t>Stramig</w:t>
      </w:r>
    </w:p>
    <w:p>
      <w:pPr>
        <w:pStyle w:val="bizHeading2"/>
      </w:pPr>
      <w:bookmarkStart w:id="18" w:name="11421aba-3ae7-4393-9385-9a17a1749b6b"/>
      <w:bookmarkStart w:id="19" w:name="_Toc256000017"/>
      <w:r>
        <w:t>Proceso 1</w:t>
      </w:r>
      <w:bookmarkEnd w:id="19"/>
    </w:p>
    <w:p>
      <w:pPr>
        <w:pStyle w:val="bizHeading3"/>
      </w:pPr>
      <w:bookmarkEnd w:id="18"/>
      <w:bookmarkStart w:id="20" w:name="_Toc256000018"/>
      <w:r>
        <w:t>Elementos del proceso</w:t>
      </w:r>
      <w:bookmarkEnd w:id="20"/>
    </w:p>
    <w:p>
      <w:pPr>
        <w:pStyle w:val="bizHeading4"/>
      </w:pPr>
      <w:bookmarkStart w:id="21" w:name="_Toc256000019"/>
      <w:r>
        <w:drawing>
          <wp:inline>
            <wp:extent cx="152421" cy="152421"/>
            <wp:docPr id="1038685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611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Solicitar tarjeta de identificaión</w:t>
      </w:r>
      <w:bookmarkEnd w:id="21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Se solicita la identificación del estudiante para saber a quien se le hizo el prestamo del libro</w:t>
      </w:r>
    </w:p>
    <w:p>
      <w:pPr>
        <w:pStyle w:val="bizHeading4"/>
      </w:pPr>
      <w:bookmarkStart w:id="22" w:name="_Toc256000020"/>
      <w:r>
        <w:drawing>
          <wp:inline>
            <wp:extent cx="152421" cy="152421"/>
            <wp:docPr id="10802077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45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Solicitar compromiso de devolucion y cuidado</w:t>
      </w:r>
      <w:bookmarkEnd w:id="22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Este compromiso se hace con el proposito de que él estudiante lo devuelva y lo cuide</w:t>
      </w:r>
    </w:p>
    <w:p>
      <w:pPr>
        <w:pStyle w:val="bizHeading4"/>
      </w:pPr>
      <w:bookmarkStart w:id="23" w:name="_Toc256000021"/>
      <w:r>
        <w:drawing>
          <wp:inline>
            <wp:extent cx="152421" cy="152421"/>
            <wp:docPr id="1350868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833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Firma del estudiante</w:t>
      </w:r>
      <w:bookmarkEnd w:id="23"/>
    </w:p>
    <w:p/>
    <w:p>
      <w:pPr>
        <w:pStyle w:val="BoldModelerNormal"/>
      </w:pPr>
      <w:r>
        <w:t>Descripción</w:t>
      </w:r>
    </w:p>
    <w:p>
      <w:pPr>
        <w:pStyle w:val="ModelerNormal"/>
        <w:spacing w:before="0" w:after="0" w:afterAutospacing="1"/>
        <w:ind w:left="0" w:right="0" w:firstLine="0"/>
        <w:jc w:val="left"/>
      </w:pPr>
      <w:r>
        <w:rPr>
          <w:rFonts w:ascii="Segoe UI" w:eastAsia="Segoe UI" w:hAnsi="Segoe UI" w:cs="Segoe UI"/>
          <w:b w:val="0"/>
          <w:bCs w:val="0"/>
          <w:i w:val="0"/>
          <w:iCs w:val="0"/>
          <w:color w:val="000000"/>
          <w:sz w:val="16"/>
          <w:szCs w:val="16"/>
        </w:rPr>
        <w:t>Por ultimo, la firma sirve como otro compromiso al hacer el prestamo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AE3ACF">
    <w:pPr>
      <w:pStyle w:val="Footer"/>
    </w:pPr>
    <w:r>
      <w:tab/>
    </w:r>
    <w:r>
      <w:fldChar w:fldCharType="begin"/>
    </w:r>
    <w:r>
      <w:instrText xml:space="preserve"> DATE   </w:instrText>
    </w:r>
    <w:r>
      <w:instrText>\@</w:instrText>
    </w:r>
    <w:r>
      <w:instrText xml:space="preserve"> </w:instrText>
    </w:r>
    <w:r>
      <w:instrText>dd/MM/yyyy</w:instrText>
    </w:r>
    <w:r>
      <w:instrText xml:space="preserve"> </w:instrText>
    </w:r>
    <w:r>
      <w:instrText>\*</w:instrText>
    </w:r>
    <w:r>
      <w:instrText xml:space="preserve"> </w:instrText>
    </w:r>
    <w:r>
      <w:instrText>MERGEFORMAT</w:instrText>
    </w:r>
    <w:r>
      <w:instrText xml:space="preserve"> </w:instrText>
    </w:r>
    <w:r>
      <w:fldChar w:fldCharType="separate"/>
    </w:r>
    <w:r w:rsidR="002D61C1">
      <w:rPr>
        <w:noProof/>
      </w:rPr>
      <w:t>22/06/2020</w:t>
    </w:r>
    <w:r>
      <w:fldChar w:fldCharType="end"/>
    </w:r>
    <w:r>
      <w:tab/>
    </w:r>
    <w:r w:rsidR="001572C1">
      <w:rPr>
        <w:rStyle w:val="PageNumber"/>
      </w:rPr>
      <w:fldChar w:fldCharType="begin"/>
    </w:r>
    <w:r w:rsidR="001572C1">
      <w:rPr>
        <w:rStyle w:val="PageNumber"/>
      </w:rPr>
      <w:instrText xml:space="preserve"> PAGE </w:instrText>
    </w:r>
    <w:r w:rsidR="001572C1">
      <w:rPr>
        <w:rStyle w:val="PageNumber"/>
      </w:rPr>
      <w:fldChar w:fldCharType="separate"/>
    </w:r>
    <w:r w:rsidR="001572C1">
      <w:rPr>
        <w:rStyle w:val="PageNumber"/>
      </w:rPr>
      <w:t>7</w:t>
    </w:r>
    <w:r w:rsidR="001572C1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D5458CA"/>
    <w:multiLevelType w:val="multilevel"/>
    <w:tmpl w:val="7D54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5458CB"/>
    <w:multiLevelType w:val="multilevel"/>
    <w:tmpl w:val="7D5458C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5458CC"/>
    <w:multiLevelType w:val="multilevel"/>
    <w:tmpl w:val="7D54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  <w:num w:numId="48">
    <w:abstractNumId w:val="37"/>
  </w:num>
  <w:num w:numId="49">
    <w:abstractNumId w:val="38"/>
  </w:num>
  <w:num w:numId="5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 w:bidi="ar-SA"/>
    </w:rPr>
  </w:style>
  <w:style w:type="paragraph" w:styleId="Heading1">
    <w:name w:val="heading 1"/>
    <w:aliases w:val="ModelerHeading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44"/>
      </w:numPr>
      <w:spacing w:before="0" w:after="60"/>
      <w:jc w:val="left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ModelerHeading1 Char"/>
    <w:link w:val="Heading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OC1">
    <w:name w:val="toc 1"/>
    <w:basedOn w:val="Normal"/>
    <w:next w:val="Normal"/>
    <w:autoRedefine/>
    <w:semiHidden/>
    <w:rsid w:val="00C43BBD"/>
    <w:pPr>
      <w:jc w:val="left"/>
    </w:pPr>
    <w:rPr>
      <w:caps/>
      <w:lang w:val="es-ES_tradnl"/>
    </w:rPr>
  </w:style>
  <w:style w:type="paragraph" w:styleId="TO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O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Header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BodyText">
    <w:name w:val="Body Text"/>
    <w:basedOn w:val="Normal"/>
    <w:link w:val="BodyTextChar"/>
    <w:rsid w:val="004255C7"/>
    <w:pPr>
      <w:spacing w:before="0"/>
    </w:pPr>
    <w:rPr>
      <w:bCs/>
    </w:r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ilvl w:val="0"/>
        <w:numId w:val="0"/>
      </w:numPr>
    </w:pPr>
    <w:rPr>
      <w:color w:val="0081C6"/>
    </w:rPr>
  </w:style>
  <w:style w:type="numbering" w:customStyle="1" w:styleId="Lista">
    <w:name w:val="Lista"/>
    <w:basedOn w:val="NoList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O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Heading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Heading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Heading3"/>
    <w:next w:val="Normal"/>
    <w:rsid w:val="005A0321"/>
    <w:rPr>
      <w:color w:val="0081C6"/>
    </w:rPr>
  </w:style>
  <w:style w:type="paragraph" w:customStyle="1" w:styleId="bizHeading4">
    <w:name w:val="bizHeading4"/>
    <w:basedOn w:val="Heading4"/>
    <w:next w:val="Normal4"/>
    <w:rsid w:val="005A0321"/>
    <w:rPr>
      <w:color w:val="0081C6"/>
    </w:rPr>
  </w:style>
  <w:style w:type="paragraph" w:customStyle="1" w:styleId="bizHeading5">
    <w:name w:val="bizHeading5"/>
    <w:basedOn w:val="Heading5"/>
    <w:next w:val="Normal5"/>
    <w:rsid w:val="005A0321"/>
    <w:rPr>
      <w:color w:val="0081C6"/>
    </w:rPr>
  </w:style>
  <w:style w:type="paragraph" w:styleId="BalloonText">
    <w:name w:val="Balloon Text"/>
    <w:basedOn w:val="Normal"/>
    <w:link w:val="BalloonText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ilvl w:val="0"/>
        <w:numId w:val="46"/>
      </w:numPr>
    </w:pPr>
    <w:rPr>
      <w:rFonts w:ascii="Segoe UI Semilight" w:hAnsi="Segoe UI Semilight"/>
    </w:rPr>
  </w:style>
  <w:style w:type="paragraph" w:customStyle="1" w:styleId="bizTitle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BodyTextChar">
    <w:name w:val="Body Text Char"/>
    <w:link w:val="BodyText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TOC4">
    <w:name w:val="toc 4"/>
    <w:basedOn w:val="Normal"/>
    <w:next w:val="Normal"/>
    <w:autoRedefine/>
    <w:rsid w:val="00805BC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ModelerTemplate.dot</Template>
  <TotalTime>0</TotalTime>
  <Pages>7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Serna</dc:creator>
  <cp:lastModifiedBy>Pablo Serna</cp:lastModifiedBy>
  <cp:revision>1</cp:revision>
  <dcterms:created xsi:type="dcterms:W3CDTF">2018-07-11T18:32:00Z</dcterms:created>
  <dcterms:modified xsi:type="dcterms:W3CDTF">2018-07-11T18:33:00Z</dcterms:modified>
</cp:coreProperties>
</file>